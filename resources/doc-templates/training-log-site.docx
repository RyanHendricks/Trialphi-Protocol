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5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50"/>
        <w:gridCol w:w="4410"/>
        <w:gridCol w:w="4140"/>
      </w:tblGrid>
      <w:tr w:rsidR="0039771D" w:rsidRPr="0039771D" w14:paraId="45AAA1BA" w14:textId="77777777" w:rsidTr="00073B61">
        <w:trPr>
          <w:trHeight w:hRule="exact" w:val="720"/>
        </w:trPr>
        <w:tc>
          <w:tcPr>
            <w:tcW w:w="4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5ABB8" w14:textId="77777777" w:rsidR="0039771D" w:rsidRPr="00073B61" w:rsidRDefault="0039771D" w:rsidP="0039771D">
            <w:pPr>
              <w:spacing w:before="80"/>
              <w:rPr>
                <w:rFonts w:ascii="Trebuchet MS" w:hAnsi="Trebuchet MS" w:cs="Arial"/>
                <w:b/>
                <w:sz w:val="18"/>
                <w:szCs w:val="20"/>
              </w:rPr>
            </w:pPr>
            <w:r w:rsidRPr="00073B61">
              <w:rPr>
                <w:rFonts w:ascii="Trebuchet MS" w:hAnsi="Trebuchet MS" w:cs="Arial"/>
                <w:b/>
                <w:sz w:val="18"/>
                <w:szCs w:val="20"/>
              </w:rPr>
              <w:t>SPONSOR:</w:t>
            </w:r>
          </w:p>
          <w:p w14:paraId="60E98670" w14:textId="77777777" w:rsidR="0039771D" w:rsidRPr="0039771D" w:rsidRDefault="0039771D" w:rsidP="0039771D">
            <w:pPr>
              <w:spacing w:before="8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7534C" w14:textId="77777777" w:rsidR="0039771D" w:rsidRPr="00073B61" w:rsidRDefault="0039771D" w:rsidP="0039771D">
            <w:pPr>
              <w:spacing w:before="80"/>
              <w:rPr>
                <w:rFonts w:ascii="Trebuchet MS" w:hAnsi="Trebuchet MS" w:cs="Arial"/>
                <w:sz w:val="18"/>
                <w:szCs w:val="20"/>
              </w:rPr>
            </w:pPr>
            <w:r w:rsidRPr="00073B61">
              <w:rPr>
                <w:rFonts w:ascii="Trebuchet MS" w:hAnsi="Trebuchet MS" w:cs="Arial"/>
                <w:b/>
                <w:sz w:val="18"/>
                <w:szCs w:val="20"/>
              </w:rPr>
              <w:t>STUDY CODE:</w:t>
            </w:r>
            <w:r w:rsidRPr="00073B61">
              <w:rPr>
                <w:rFonts w:ascii="Trebuchet MS" w:hAnsi="Trebuchet MS" w:cs="Arial"/>
                <w:sz w:val="18"/>
                <w:szCs w:val="20"/>
              </w:rPr>
              <w:t xml:space="preserve"> </w:t>
            </w:r>
          </w:p>
          <w:p w14:paraId="54A377EE" w14:textId="77777777" w:rsidR="0039771D" w:rsidRPr="0039771D" w:rsidRDefault="0039771D" w:rsidP="0039771D">
            <w:pPr>
              <w:spacing w:before="8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CBFE7" w14:textId="77777777" w:rsidR="0039771D" w:rsidRPr="00073B61" w:rsidRDefault="0039771D" w:rsidP="0039771D">
            <w:pPr>
              <w:rPr>
                <w:rFonts w:ascii="Trebuchet MS" w:hAnsi="Trebuchet MS" w:cs="Arial"/>
                <w:sz w:val="18"/>
                <w:szCs w:val="20"/>
              </w:rPr>
            </w:pPr>
            <w:r w:rsidRPr="00073B61">
              <w:rPr>
                <w:rFonts w:ascii="Trebuchet MS" w:hAnsi="Trebuchet MS" w:cs="Arial"/>
                <w:b/>
                <w:sz w:val="18"/>
                <w:szCs w:val="20"/>
              </w:rPr>
              <w:t>Length of Training:</w:t>
            </w:r>
            <w:r w:rsidRPr="00073B61">
              <w:rPr>
                <w:rFonts w:ascii="Trebuchet MS" w:hAnsi="Trebuchet MS" w:cs="Arial"/>
                <w:sz w:val="18"/>
                <w:szCs w:val="20"/>
              </w:rPr>
              <w:t xml:space="preserve"> </w:t>
            </w:r>
          </w:p>
          <w:p w14:paraId="1B9ABD9D" w14:textId="77777777" w:rsidR="0039771D" w:rsidRDefault="0039771D" w:rsidP="0039771D">
            <w:pPr>
              <w:rPr>
                <w:rFonts w:ascii="Trebuchet MS" w:hAnsi="Trebuchet MS" w:cs="Arial"/>
                <w:sz w:val="20"/>
                <w:szCs w:val="20"/>
              </w:rPr>
            </w:pPr>
            <w:r w:rsidRPr="0039771D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  <w:p w14:paraId="1A68E875" w14:textId="77777777" w:rsidR="0039771D" w:rsidRPr="0039771D" w:rsidRDefault="0039771D" w:rsidP="0039771D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    </w:t>
            </w:r>
            <w:bookmarkStart w:id="0" w:name="_GoBack"/>
            <w:bookmarkEnd w:id="0"/>
          </w:p>
        </w:tc>
      </w:tr>
      <w:tr w:rsidR="005878B3" w:rsidRPr="0039771D" w14:paraId="4B543A3B" w14:textId="77777777" w:rsidTr="00073B61">
        <w:trPr>
          <w:trHeight w:hRule="exact" w:val="720"/>
        </w:trPr>
        <w:tc>
          <w:tcPr>
            <w:tcW w:w="4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B3283" w14:textId="77777777" w:rsidR="005878B3" w:rsidRPr="00073B61" w:rsidRDefault="0039771D" w:rsidP="0039771D">
            <w:pPr>
              <w:spacing w:before="80"/>
              <w:rPr>
                <w:rFonts w:ascii="Trebuchet MS" w:hAnsi="Trebuchet MS" w:cs="Arial"/>
                <w:sz w:val="18"/>
                <w:szCs w:val="20"/>
              </w:rPr>
            </w:pPr>
            <w:r w:rsidRPr="00073B61">
              <w:rPr>
                <w:rFonts w:ascii="Trebuchet MS" w:hAnsi="Trebuchet MS" w:cs="Arial"/>
                <w:b/>
                <w:sz w:val="18"/>
                <w:szCs w:val="20"/>
              </w:rPr>
              <w:t>Title of Training</w:t>
            </w:r>
            <w:r w:rsidR="005878B3" w:rsidRPr="00073B61">
              <w:rPr>
                <w:rFonts w:ascii="Trebuchet MS" w:hAnsi="Trebuchet MS" w:cs="Arial"/>
                <w:b/>
                <w:sz w:val="18"/>
                <w:szCs w:val="20"/>
              </w:rPr>
              <w:t>:</w:t>
            </w:r>
            <w:r w:rsidR="005878B3" w:rsidRPr="00073B61">
              <w:rPr>
                <w:rFonts w:ascii="Trebuchet MS" w:hAnsi="Trebuchet MS" w:cs="Arial"/>
                <w:sz w:val="18"/>
                <w:szCs w:val="20"/>
              </w:rPr>
              <w:t xml:space="preserve"> </w:t>
            </w:r>
          </w:p>
          <w:p w14:paraId="4E9DB28A" w14:textId="77777777" w:rsidR="00073B61" w:rsidRPr="0039771D" w:rsidRDefault="00073B61" w:rsidP="0039771D">
            <w:pPr>
              <w:spacing w:before="80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8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74801" w14:textId="77777777" w:rsidR="005878B3" w:rsidRDefault="0039771D" w:rsidP="0039771D">
            <w:pPr>
              <w:spacing w:before="80"/>
              <w:rPr>
                <w:rFonts w:ascii="Trebuchet MS" w:hAnsi="Trebuchet MS" w:cs="Arial"/>
                <w:b/>
                <w:sz w:val="18"/>
                <w:szCs w:val="20"/>
              </w:rPr>
            </w:pPr>
            <w:r w:rsidRPr="00073B61">
              <w:rPr>
                <w:rFonts w:ascii="Trebuchet MS" w:hAnsi="Trebuchet MS" w:cs="Arial"/>
                <w:b/>
                <w:sz w:val="18"/>
                <w:szCs w:val="20"/>
              </w:rPr>
              <w:t>Description of Training or Attach Agenda</w:t>
            </w:r>
            <w:r w:rsidR="005878B3" w:rsidRPr="00073B61">
              <w:rPr>
                <w:rFonts w:ascii="Trebuchet MS" w:hAnsi="Trebuchet MS" w:cs="Arial"/>
                <w:b/>
                <w:sz w:val="18"/>
                <w:szCs w:val="20"/>
              </w:rPr>
              <w:t xml:space="preserve">: </w:t>
            </w:r>
          </w:p>
          <w:p w14:paraId="67F2091B" w14:textId="77777777" w:rsidR="00073B61" w:rsidRPr="0039771D" w:rsidRDefault="00073B61" w:rsidP="0039771D">
            <w:pPr>
              <w:spacing w:before="80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9771D" w:rsidRPr="0039771D" w14:paraId="4DCA1F1D" w14:textId="77777777" w:rsidTr="00073B61">
        <w:trPr>
          <w:trHeight w:hRule="exact" w:val="720"/>
        </w:trPr>
        <w:tc>
          <w:tcPr>
            <w:tcW w:w="49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AD913" w14:textId="77777777" w:rsidR="0039771D" w:rsidRDefault="0039771D" w:rsidP="0039771D">
            <w:pPr>
              <w:spacing w:before="80"/>
              <w:rPr>
                <w:rFonts w:ascii="Trebuchet MS" w:hAnsi="Trebuchet MS" w:cs="Arial"/>
                <w:b/>
                <w:sz w:val="18"/>
                <w:szCs w:val="20"/>
              </w:rPr>
            </w:pPr>
            <w:r w:rsidRPr="00073B61">
              <w:rPr>
                <w:rFonts w:ascii="Trebuchet MS" w:hAnsi="Trebuchet MS" w:cs="Arial"/>
                <w:b/>
                <w:sz w:val="18"/>
                <w:szCs w:val="20"/>
              </w:rPr>
              <w:t>Date(s) of Training:</w:t>
            </w:r>
          </w:p>
          <w:p w14:paraId="4776A078" w14:textId="77777777" w:rsidR="00073B61" w:rsidRPr="00073B61" w:rsidRDefault="00073B61" w:rsidP="0039771D">
            <w:pPr>
              <w:spacing w:before="80"/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8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6EB18" w14:textId="77777777" w:rsidR="0039771D" w:rsidRDefault="0039771D" w:rsidP="0039771D">
            <w:pPr>
              <w:spacing w:before="80"/>
              <w:rPr>
                <w:rFonts w:ascii="Trebuchet MS" w:hAnsi="Trebuchet MS" w:cs="Arial"/>
                <w:b/>
                <w:sz w:val="18"/>
                <w:szCs w:val="20"/>
              </w:rPr>
            </w:pPr>
            <w:r w:rsidRPr="00073B61">
              <w:rPr>
                <w:rFonts w:ascii="Trebuchet MS" w:hAnsi="Trebuchet MS" w:cs="Arial"/>
                <w:b/>
                <w:sz w:val="18"/>
                <w:szCs w:val="20"/>
              </w:rPr>
              <w:t xml:space="preserve">Name of Trainer:  </w:t>
            </w:r>
          </w:p>
          <w:p w14:paraId="17A5C6D9" w14:textId="77777777" w:rsidR="00073B61" w:rsidRPr="0039771D" w:rsidRDefault="00073B61" w:rsidP="0039771D">
            <w:pPr>
              <w:spacing w:before="80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14:paraId="5E1882C9" w14:textId="77777777" w:rsidR="0039771D" w:rsidRPr="0039771D" w:rsidRDefault="0039771D">
      <w:pPr>
        <w:rPr>
          <w:rFonts w:ascii="Trebuchet MS" w:hAnsi="Trebuchet MS"/>
        </w:rPr>
      </w:pPr>
    </w:p>
    <w:p w14:paraId="6D5E3E65" w14:textId="77777777" w:rsidR="0039771D" w:rsidRPr="00073B61" w:rsidRDefault="0039771D">
      <w:pPr>
        <w:rPr>
          <w:rFonts w:ascii="Trebuchet MS" w:hAnsi="Trebuchet MS"/>
          <w:sz w:val="18"/>
        </w:rPr>
      </w:pPr>
      <w:r w:rsidRPr="00073B61">
        <w:rPr>
          <w:rFonts w:ascii="Trebuchet MS" w:hAnsi="Trebuchet MS"/>
          <w:sz w:val="18"/>
        </w:rPr>
        <w:t>Use as many lines as needed; write NA on unused lines.</w:t>
      </w:r>
    </w:p>
    <w:tbl>
      <w:tblPr>
        <w:tblW w:w="135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55"/>
        <w:gridCol w:w="5355"/>
        <w:gridCol w:w="2790"/>
      </w:tblGrid>
      <w:tr w:rsidR="0039771D" w:rsidRPr="0039771D" w14:paraId="36F3E722" w14:textId="77777777" w:rsidTr="0039771D">
        <w:trPr>
          <w:cantSplit/>
          <w:trHeight w:val="360"/>
        </w:trPr>
        <w:tc>
          <w:tcPr>
            <w:tcW w:w="53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8C9FAD" w14:textId="77777777" w:rsidR="0039771D" w:rsidRPr="0039771D" w:rsidRDefault="0039771D" w:rsidP="0039771D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39771D">
              <w:rPr>
                <w:rFonts w:ascii="Trebuchet MS" w:hAnsi="Trebuchet MS" w:cs="Arial"/>
                <w:b/>
                <w:sz w:val="20"/>
                <w:szCs w:val="20"/>
              </w:rPr>
              <w:t>PRINT NAME</w:t>
            </w:r>
          </w:p>
        </w:tc>
        <w:tc>
          <w:tcPr>
            <w:tcW w:w="535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69AC5" w14:textId="77777777" w:rsidR="0039771D" w:rsidRPr="0039771D" w:rsidRDefault="0039771D" w:rsidP="0039771D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39771D">
              <w:rPr>
                <w:rFonts w:ascii="Trebuchet MS" w:hAnsi="Trebuchet MS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7FC591F" w14:textId="77777777" w:rsidR="0039771D" w:rsidRPr="0039771D" w:rsidRDefault="0039771D" w:rsidP="0039771D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39771D">
              <w:rPr>
                <w:rFonts w:ascii="Trebuchet MS" w:hAnsi="Trebuchet MS" w:cs="Arial"/>
                <w:b/>
                <w:sz w:val="20"/>
                <w:szCs w:val="20"/>
              </w:rPr>
              <w:t>DATE</w:t>
            </w:r>
          </w:p>
        </w:tc>
      </w:tr>
      <w:tr w:rsidR="0039771D" w:rsidRPr="0039771D" w14:paraId="2B909DA7" w14:textId="77777777" w:rsidTr="0039771D">
        <w:trPr>
          <w:cantSplit/>
          <w:trHeight w:val="360"/>
        </w:trPr>
        <w:tc>
          <w:tcPr>
            <w:tcW w:w="53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45F6DA45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3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205785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35CA439D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9771D" w:rsidRPr="0039771D" w14:paraId="478F196D" w14:textId="77777777" w:rsidTr="0039771D">
        <w:trPr>
          <w:cantSplit/>
          <w:trHeight w:val="360"/>
        </w:trPr>
        <w:tc>
          <w:tcPr>
            <w:tcW w:w="53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65FCCB4F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3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108605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4AF22C02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9771D" w:rsidRPr="0039771D" w14:paraId="2D113B10" w14:textId="77777777" w:rsidTr="0039771D">
        <w:trPr>
          <w:cantSplit/>
          <w:trHeight w:val="360"/>
        </w:trPr>
        <w:tc>
          <w:tcPr>
            <w:tcW w:w="53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57CF3620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3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5C4710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461EF7B2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9771D" w:rsidRPr="0039771D" w14:paraId="2B5D5648" w14:textId="77777777" w:rsidTr="0039771D">
        <w:trPr>
          <w:cantSplit/>
          <w:trHeight w:val="360"/>
        </w:trPr>
        <w:tc>
          <w:tcPr>
            <w:tcW w:w="53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09138EA9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3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54A590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206059AF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9771D" w:rsidRPr="0039771D" w14:paraId="0ACD9BF2" w14:textId="77777777" w:rsidTr="0039771D">
        <w:trPr>
          <w:cantSplit/>
          <w:trHeight w:val="360"/>
        </w:trPr>
        <w:tc>
          <w:tcPr>
            <w:tcW w:w="53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36C3DB7A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3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C7B090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11CD449B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9771D" w:rsidRPr="0039771D" w14:paraId="1EEBA404" w14:textId="77777777" w:rsidTr="0039771D">
        <w:trPr>
          <w:cantSplit/>
          <w:trHeight w:val="360"/>
        </w:trPr>
        <w:tc>
          <w:tcPr>
            <w:tcW w:w="53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0CE437C8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3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3CB538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7600FCB5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9771D" w:rsidRPr="0039771D" w14:paraId="66BE67CE" w14:textId="77777777" w:rsidTr="0039771D">
        <w:trPr>
          <w:cantSplit/>
          <w:trHeight w:val="360"/>
        </w:trPr>
        <w:tc>
          <w:tcPr>
            <w:tcW w:w="53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50FFF575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3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67878B4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56BB33C8" w14:textId="77777777" w:rsidR="0039771D" w:rsidRPr="0039771D" w:rsidRDefault="0039771D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073B61" w:rsidRPr="0039771D" w14:paraId="611E27DC" w14:textId="77777777" w:rsidTr="0039771D">
        <w:trPr>
          <w:cantSplit/>
          <w:trHeight w:val="360"/>
        </w:trPr>
        <w:tc>
          <w:tcPr>
            <w:tcW w:w="53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31A1361C" w14:textId="77777777" w:rsidR="00073B61" w:rsidRPr="0039771D" w:rsidRDefault="00073B61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3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A595B5" w14:textId="77777777" w:rsidR="00073B61" w:rsidRPr="0039771D" w:rsidRDefault="00073B61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3B6D09CF" w14:textId="77777777" w:rsidR="00073B61" w:rsidRPr="0039771D" w:rsidRDefault="00073B61" w:rsidP="00073B61">
            <w:pPr>
              <w:spacing w:before="60" w:after="60" w:line="360" w:lineRule="auto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14:paraId="5CEBFEB5" w14:textId="77777777" w:rsidR="00E9778A" w:rsidRPr="0039771D" w:rsidRDefault="00073B61" w:rsidP="00073B61">
      <w:pPr>
        <w:pStyle w:val="Footer"/>
        <w:tabs>
          <w:tab w:val="clear" w:pos="4320"/>
          <w:tab w:val="clear" w:pos="8640"/>
          <w:tab w:val="right" w:pos="11520"/>
        </w:tabs>
        <w:spacing w:before="120"/>
        <w:rPr>
          <w:rFonts w:ascii="Trebuchet MS" w:hAnsi="Trebuchet MS"/>
          <w:color w:val="000000" w:themeColor="text1"/>
          <w:sz w:val="22"/>
        </w:rPr>
      </w:pPr>
      <w:r w:rsidRPr="00073B61">
        <w:rPr>
          <w:rFonts w:ascii="Trebuchet MS" w:hAnsi="Trebuchet MS" w:cs="Arial"/>
          <w:b/>
          <w:color w:val="000000" w:themeColor="text1"/>
          <w:sz w:val="18"/>
          <w:szCs w:val="20"/>
        </w:rPr>
        <w:t>Note:  Forward to the Project Leader for inclusion in the project documentation.</w:t>
      </w:r>
      <w:r w:rsidR="005878B3" w:rsidRPr="0039771D">
        <w:rPr>
          <w:rFonts w:ascii="Trebuchet MS" w:hAnsi="Trebuchet MS" w:cs="Arial"/>
          <w:color w:val="000000" w:themeColor="text1"/>
          <w:sz w:val="18"/>
          <w:szCs w:val="20"/>
        </w:rPr>
        <w:t xml:space="preserve">  </w:t>
      </w:r>
    </w:p>
    <w:sectPr w:rsidR="00E9778A" w:rsidRPr="0039771D" w:rsidSect="006120EB">
      <w:headerReference w:type="default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F75CC" w14:textId="77777777" w:rsidR="00B85890" w:rsidRDefault="00B85890">
      <w:r>
        <w:separator/>
      </w:r>
    </w:p>
  </w:endnote>
  <w:endnote w:type="continuationSeparator" w:id="0">
    <w:p w14:paraId="4E7E9458" w14:textId="77777777" w:rsidR="00B85890" w:rsidRDefault="00B8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A9842" w14:textId="77777777" w:rsidR="00AF77BE" w:rsidRPr="00516082" w:rsidRDefault="00AF77BE" w:rsidP="00AF77BE">
    <w:pPr>
      <w:pStyle w:val="Footer"/>
      <w:tabs>
        <w:tab w:val="right" w:pos="9360"/>
      </w:tabs>
      <w:spacing w:before="120"/>
      <w:jc w:val="center"/>
      <w:rPr>
        <w:rFonts w:ascii="Trebuchet MS" w:hAnsi="Trebuchet MS" w:cs="Arial"/>
        <w:color w:val="BD002C"/>
        <w:sz w:val="18"/>
        <w:szCs w:val="18"/>
      </w:rPr>
    </w:pPr>
    <w:r w:rsidRPr="00516082">
      <w:rPr>
        <w:rFonts w:ascii="Trebuchet MS" w:hAnsi="Trebuchet MS" w:cs="Arial"/>
        <w:color w:val="BD002C"/>
        <w:sz w:val="18"/>
        <w:szCs w:val="18"/>
      </w:rPr>
      <w:t>This document is proprietary and confidential to INC Research LLC.</w:t>
    </w:r>
  </w:p>
  <w:p w14:paraId="443FEF72" w14:textId="77777777" w:rsidR="00AF77BE" w:rsidRPr="00516082" w:rsidRDefault="00AF77BE" w:rsidP="00AF77BE">
    <w:pPr>
      <w:pStyle w:val="Footer"/>
      <w:tabs>
        <w:tab w:val="right" w:pos="9360"/>
      </w:tabs>
      <w:jc w:val="center"/>
      <w:rPr>
        <w:rFonts w:ascii="Trebuchet MS" w:hAnsi="Trebuchet MS" w:cs="Arial"/>
        <w:color w:val="FF0000"/>
        <w:sz w:val="6"/>
        <w:szCs w:val="6"/>
      </w:rPr>
    </w:pPr>
  </w:p>
  <w:p w14:paraId="63D1CF97" w14:textId="77777777" w:rsidR="00073B61" w:rsidRPr="007E0C94" w:rsidRDefault="00073B61" w:rsidP="00073B61">
    <w:pPr>
      <w:pStyle w:val="Footer"/>
      <w:tabs>
        <w:tab w:val="right" w:pos="9360"/>
      </w:tabs>
      <w:jc w:val="center"/>
      <w:rPr>
        <w:rFonts w:ascii="Trebuchet MS" w:hAnsi="Trebuchet MS" w:cs="Arial"/>
        <w:color w:val="FF0000"/>
        <w:sz w:val="6"/>
        <w:szCs w:val="6"/>
      </w:rPr>
    </w:pPr>
  </w:p>
  <w:p w14:paraId="0315B245" w14:textId="77777777" w:rsidR="0077480D" w:rsidRPr="00AF77BE" w:rsidRDefault="00073B61" w:rsidP="00073B61">
    <w:pPr>
      <w:pStyle w:val="Footer"/>
      <w:tabs>
        <w:tab w:val="clear" w:pos="4320"/>
        <w:tab w:val="clear" w:pos="8640"/>
        <w:tab w:val="center" w:pos="6480"/>
        <w:tab w:val="right" w:pos="12600"/>
      </w:tabs>
      <w:rPr>
        <w:szCs w:val="16"/>
      </w:rPr>
    </w:pPr>
    <w:r>
      <w:rPr>
        <w:rFonts w:ascii="Arial" w:hAnsi="Arial" w:cs="Arial"/>
        <w:sz w:val="16"/>
        <w:szCs w:val="16"/>
      </w:rPr>
      <w:t>Form 27.001C.01</w:t>
    </w:r>
    <w:r w:rsidR="009C24C3">
      <w:rPr>
        <w:rFonts w:ascii="Arial" w:hAnsi="Arial" w:cs="Arial"/>
        <w:sz w:val="16"/>
        <w:szCs w:val="16"/>
      </w:rPr>
      <w:t xml:space="preserve"> </w:t>
    </w:r>
    <w:r w:rsidR="009C24C3" w:rsidRPr="009C24C3">
      <w:rPr>
        <w:rFonts w:ascii="Arial" w:hAnsi="Arial" w:cs="Arial"/>
        <w:sz w:val="16"/>
        <w:szCs w:val="16"/>
      </w:rPr>
      <w:t>[Version 1.0 – 15Sep2016]</w:t>
    </w:r>
    <w:r w:rsidR="00AF77BE" w:rsidRPr="00516082">
      <w:rPr>
        <w:rFonts w:ascii="Trebuchet MS" w:hAnsi="Trebuchet MS" w:cs="Arial"/>
        <w:sz w:val="16"/>
        <w:szCs w:val="16"/>
      </w:rPr>
      <w:tab/>
      <w:t>INC Research © LLC</w:t>
    </w:r>
    <w:r w:rsidR="00AF77BE" w:rsidRPr="00516082">
      <w:rPr>
        <w:rFonts w:ascii="Trebuchet MS" w:hAnsi="Trebuchet MS" w:cs="Arial"/>
        <w:sz w:val="16"/>
        <w:szCs w:val="16"/>
      </w:rPr>
      <w:tab/>
    </w:r>
    <w:r w:rsidR="000726AB" w:rsidRPr="00C460CC">
      <w:rPr>
        <w:rFonts w:ascii="Arial" w:hAnsi="Arial" w:cs="Arial"/>
        <w:sz w:val="20"/>
        <w:szCs w:val="20"/>
      </w:rPr>
      <w:t>Page _____ of _____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F702E" w14:textId="77777777" w:rsidR="00B85890" w:rsidRDefault="00B85890">
      <w:r>
        <w:separator/>
      </w:r>
    </w:p>
  </w:footnote>
  <w:footnote w:type="continuationSeparator" w:id="0">
    <w:p w14:paraId="6D6B4E82" w14:textId="77777777" w:rsidR="00B85890" w:rsidRDefault="00B858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08"/>
      <w:gridCol w:w="1440"/>
      <w:gridCol w:w="2070"/>
      <w:gridCol w:w="1440"/>
      <w:gridCol w:w="2935"/>
      <w:gridCol w:w="2303"/>
      <w:gridCol w:w="1904"/>
    </w:tblGrid>
    <w:tr w:rsidR="00AF77BE" w:rsidRPr="00481327" w14:paraId="44AAF447" w14:textId="77777777" w:rsidTr="008C660D">
      <w:trPr>
        <w:trHeight w:val="1260"/>
      </w:trPr>
      <w:tc>
        <w:tcPr>
          <w:tcW w:w="7993" w:type="dxa"/>
          <w:gridSpan w:val="5"/>
          <w:vAlign w:val="center"/>
        </w:tcPr>
        <w:p w14:paraId="6E5A19F9" w14:textId="77777777" w:rsidR="00AF77BE" w:rsidRPr="00481327" w:rsidRDefault="0039771D" w:rsidP="0039771D">
          <w:pPr>
            <w:pStyle w:val="Header"/>
            <w:spacing w:after="360"/>
            <w:rPr>
              <w:rFonts w:ascii="Trebuchet MS" w:hAnsi="Trebuchet MS" w:cs="Arial"/>
              <w:b/>
              <w:sz w:val="32"/>
              <w:szCs w:val="32"/>
            </w:rPr>
          </w:pPr>
          <w:bookmarkStart w:id="1" w:name="_Ref60530161"/>
          <w:r>
            <w:rPr>
              <w:rFonts w:ascii="Trebuchet MS" w:hAnsi="Trebuchet MS" w:cs="Arial"/>
              <w:b/>
              <w:sz w:val="32"/>
              <w:szCs w:val="32"/>
            </w:rPr>
            <w:t xml:space="preserve">Project Training </w:t>
          </w:r>
          <w:r w:rsidR="00AF77BE">
            <w:rPr>
              <w:rFonts w:ascii="Trebuchet MS" w:hAnsi="Trebuchet MS" w:cs="Arial"/>
              <w:b/>
              <w:sz w:val="32"/>
              <w:szCs w:val="32"/>
            </w:rPr>
            <w:t>Log</w:t>
          </w:r>
        </w:p>
      </w:tc>
      <w:tc>
        <w:tcPr>
          <w:tcW w:w="4207" w:type="dxa"/>
          <w:gridSpan w:val="2"/>
          <w:vAlign w:val="center"/>
        </w:tcPr>
        <w:p w14:paraId="11A366C9" w14:textId="77777777" w:rsidR="00AF77BE" w:rsidRPr="00481327" w:rsidRDefault="00AF77BE" w:rsidP="00AF77BE">
          <w:pPr>
            <w:pStyle w:val="Header"/>
            <w:spacing w:after="360"/>
            <w:ind w:left="1861"/>
            <w:jc w:val="right"/>
            <w:rPr>
              <w:rFonts w:cs="Arial"/>
              <w:sz w:val="32"/>
              <w:szCs w:val="32"/>
            </w:rPr>
          </w:pPr>
          <w:r w:rsidRPr="00481327">
            <w:rPr>
              <w:noProof/>
            </w:rPr>
            <w:drawing>
              <wp:inline distT="0" distB="0" distL="0" distR="0" wp14:anchorId="2031E387" wp14:editId="34F264B2">
                <wp:extent cx="1323975" cy="742950"/>
                <wp:effectExtent l="19050" t="0" r="9525" b="0"/>
                <wp:docPr id="4" name="Picture 1" descr="inc_logo_final_2c_w-tag_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c_logo_final_2c_w-tag_s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"/>
    <w:tr w:rsidR="008C660D" w:rsidRPr="008C660D" w14:paraId="597877C5" w14:textId="77777777" w:rsidTr="008C660D">
      <w:tblPrEx>
        <w:tblBorders>
          <w:top w:val="single" w:sz="4" w:space="0" w:color="auto"/>
          <w:bottom w:val="single" w:sz="4" w:space="0" w:color="auto"/>
          <w:insideH w:val="single" w:sz="4" w:space="0" w:color="auto"/>
        </w:tblBorders>
      </w:tblPrEx>
      <w:trPr>
        <w:gridBefore w:val="1"/>
        <w:gridAfter w:val="1"/>
        <w:wBefore w:w="108" w:type="dxa"/>
        <w:wAfter w:w="1904" w:type="dxa"/>
        <w:trHeight w:val="305"/>
      </w:trPr>
      <w:tc>
        <w:tcPr>
          <w:tcW w:w="1440" w:type="dxa"/>
        </w:tcPr>
        <w:p w14:paraId="6D6A17AA" w14:textId="77777777" w:rsidR="008C660D" w:rsidRPr="008C660D" w:rsidRDefault="008C660D" w:rsidP="008C660D">
          <w:pPr>
            <w:spacing w:before="60" w:after="60"/>
            <w:rPr>
              <w:rFonts w:ascii="Trebuchet MS" w:hAnsi="Trebuchet MS"/>
              <w:sz w:val="16"/>
              <w:szCs w:val="16"/>
              <w:lang w:val="nl-NL"/>
            </w:rPr>
          </w:pPr>
          <w:r w:rsidRPr="008C660D">
            <w:rPr>
              <w:rFonts w:ascii="Trebuchet MS" w:hAnsi="Trebuchet MS"/>
              <w:sz w:val="16"/>
              <w:szCs w:val="16"/>
              <w:lang w:val="nl-NL"/>
            </w:rPr>
            <w:t>Document Type:</w:t>
          </w:r>
        </w:p>
      </w:tc>
      <w:tc>
        <w:tcPr>
          <w:tcW w:w="2070" w:type="dxa"/>
        </w:tcPr>
        <w:p w14:paraId="1A1AC6BA" w14:textId="77777777" w:rsidR="008C660D" w:rsidRPr="008C660D" w:rsidRDefault="008C660D" w:rsidP="008C660D">
          <w:pPr>
            <w:spacing w:before="60" w:after="60"/>
            <w:rPr>
              <w:rFonts w:ascii="Trebuchet MS" w:hAnsi="Trebuchet MS"/>
              <w:sz w:val="16"/>
              <w:szCs w:val="16"/>
              <w:lang w:val="nl-NL"/>
            </w:rPr>
          </w:pPr>
          <w:r w:rsidRPr="008C660D">
            <w:rPr>
              <w:rFonts w:ascii="Trebuchet MS" w:hAnsi="Trebuchet MS"/>
              <w:sz w:val="16"/>
              <w:szCs w:val="16"/>
              <w:lang w:val="nl-NL"/>
            </w:rPr>
            <w:t>Form</w:t>
          </w:r>
        </w:p>
      </w:tc>
      <w:tc>
        <w:tcPr>
          <w:tcW w:w="1440" w:type="dxa"/>
        </w:tcPr>
        <w:p w14:paraId="10468BB0" w14:textId="77777777" w:rsidR="008C660D" w:rsidRPr="008C660D" w:rsidRDefault="008C660D" w:rsidP="008C660D">
          <w:pPr>
            <w:spacing w:before="60" w:after="60"/>
            <w:rPr>
              <w:rFonts w:ascii="Trebuchet MS" w:hAnsi="Trebuchet MS"/>
              <w:sz w:val="16"/>
              <w:szCs w:val="16"/>
              <w:lang w:val="nl-NL"/>
            </w:rPr>
          </w:pPr>
          <w:r w:rsidRPr="008C660D">
            <w:rPr>
              <w:rFonts w:ascii="Trebuchet MS" w:hAnsi="Trebuchet MS"/>
              <w:sz w:val="16"/>
              <w:szCs w:val="16"/>
              <w:lang w:val="nl-NL"/>
            </w:rPr>
            <w:t>Document ID:</w:t>
          </w:r>
        </w:p>
      </w:tc>
      <w:tc>
        <w:tcPr>
          <w:tcW w:w="5238" w:type="dxa"/>
          <w:gridSpan w:val="2"/>
        </w:tcPr>
        <w:p w14:paraId="7D69A8AA" w14:textId="77777777" w:rsidR="008C660D" w:rsidRPr="008C660D" w:rsidRDefault="008C660D" w:rsidP="008C660D">
          <w:pPr>
            <w:spacing w:before="60" w:after="60"/>
            <w:rPr>
              <w:rFonts w:ascii="Trebuchet MS" w:hAnsi="Trebuchet MS"/>
              <w:sz w:val="16"/>
              <w:szCs w:val="16"/>
              <w:lang w:val="nl-NL"/>
            </w:rPr>
          </w:pPr>
          <w:r w:rsidRPr="008C660D">
            <w:rPr>
              <w:rFonts w:ascii="Trebuchet MS" w:hAnsi="Trebuchet MS"/>
              <w:sz w:val="16"/>
              <w:szCs w:val="16"/>
              <w:lang w:val="nl-NL"/>
            </w:rPr>
            <w:t>27.001C.01</w:t>
          </w:r>
        </w:p>
      </w:tc>
    </w:tr>
    <w:tr w:rsidR="008C660D" w:rsidRPr="008C660D" w14:paraId="696B0D9E" w14:textId="77777777" w:rsidTr="008C660D">
      <w:tblPrEx>
        <w:tblBorders>
          <w:top w:val="single" w:sz="4" w:space="0" w:color="auto"/>
          <w:bottom w:val="single" w:sz="4" w:space="0" w:color="auto"/>
          <w:insideH w:val="single" w:sz="4" w:space="0" w:color="auto"/>
        </w:tblBorders>
      </w:tblPrEx>
      <w:trPr>
        <w:gridBefore w:val="1"/>
        <w:gridAfter w:val="1"/>
        <w:wBefore w:w="108" w:type="dxa"/>
        <w:wAfter w:w="1904" w:type="dxa"/>
        <w:trHeight w:val="320"/>
      </w:trPr>
      <w:tc>
        <w:tcPr>
          <w:tcW w:w="1440" w:type="dxa"/>
        </w:tcPr>
        <w:p w14:paraId="7D979DB3" w14:textId="77777777" w:rsidR="008C660D" w:rsidRPr="008C660D" w:rsidRDefault="008C660D" w:rsidP="008C660D">
          <w:pPr>
            <w:spacing w:before="60" w:after="60"/>
            <w:rPr>
              <w:rFonts w:ascii="Trebuchet MS" w:hAnsi="Trebuchet MS"/>
              <w:sz w:val="16"/>
              <w:szCs w:val="16"/>
              <w:lang w:val="nl-NL"/>
            </w:rPr>
          </w:pPr>
          <w:r w:rsidRPr="008C660D">
            <w:rPr>
              <w:rFonts w:ascii="Trebuchet MS" w:hAnsi="Trebuchet MS"/>
              <w:sz w:val="16"/>
              <w:szCs w:val="16"/>
              <w:lang w:val="nl-NL"/>
            </w:rPr>
            <w:t xml:space="preserve">Issue Date:              </w:t>
          </w:r>
        </w:p>
      </w:tc>
      <w:tc>
        <w:tcPr>
          <w:tcW w:w="2070" w:type="dxa"/>
        </w:tcPr>
        <w:p w14:paraId="3C89D3C3" w14:textId="77777777" w:rsidR="008C660D" w:rsidRPr="008C660D" w:rsidRDefault="008C660D" w:rsidP="008C660D">
          <w:pPr>
            <w:spacing w:before="60" w:after="60"/>
            <w:rPr>
              <w:rFonts w:ascii="Trebuchet MS" w:hAnsi="Trebuchet MS"/>
              <w:sz w:val="16"/>
              <w:szCs w:val="16"/>
              <w:lang w:val="nl-NL"/>
            </w:rPr>
          </w:pPr>
          <w:r w:rsidRPr="008C660D">
            <w:rPr>
              <w:rFonts w:ascii="Trebuchet MS" w:hAnsi="Trebuchet MS"/>
              <w:sz w:val="16"/>
              <w:szCs w:val="16"/>
              <w:lang w:val="nl-NL"/>
            </w:rPr>
            <w:t>01 SEP 2015</w:t>
          </w:r>
        </w:p>
      </w:tc>
      <w:tc>
        <w:tcPr>
          <w:tcW w:w="1440" w:type="dxa"/>
        </w:tcPr>
        <w:p w14:paraId="0E8DC3DF" w14:textId="77777777" w:rsidR="008C660D" w:rsidRPr="008C660D" w:rsidRDefault="008C660D" w:rsidP="008C660D">
          <w:pPr>
            <w:spacing w:before="60" w:after="60"/>
            <w:rPr>
              <w:rFonts w:ascii="Trebuchet MS" w:hAnsi="Trebuchet MS"/>
              <w:sz w:val="16"/>
              <w:szCs w:val="16"/>
              <w:lang w:val="nl-NL"/>
            </w:rPr>
          </w:pPr>
          <w:r w:rsidRPr="008C660D">
            <w:rPr>
              <w:rFonts w:ascii="Trebuchet MS" w:hAnsi="Trebuchet MS"/>
              <w:sz w:val="16"/>
              <w:szCs w:val="16"/>
              <w:lang w:val="nl-NL"/>
            </w:rPr>
            <w:t xml:space="preserve">Effective Date:      </w:t>
          </w:r>
        </w:p>
      </w:tc>
      <w:tc>
        <w:tcPr>
          <w:tcW w:w="5238" w:type="dxa"/>
          <w:gridSpan w:val="2"/>
        </w:tcPr>
        <w:p w14:paraId="6FA0084B" w14:textId="77777777" w:rsidR="008C660D" w:rsidRPr="008C660D" w:rsidRDefault="008C660D" w:rsidP="008C660D">
          <w:pPr>
            <w:spacing w:before="60" w:after="60"/>
            <w:rPr>
              <w:rFonts w:ascii="Trebuchet MS" w:hAnsi="Trebuchet MS"/>
              <w:sz w:val="16"/>
              <w:szCs w:val="16"/>
              <w:lang w:val="nl-NL"/>
            </w:rPr>
          </w:pPr>
          <w:r w:rsidRPr="008C660D">
            <w:rPr>
              <w:rFonts w:ascii="Trebuchet MS" w:hAnsi="Trebuchet MS"/>
              <w:sz w:val="16"/>
              <w:szCs w:val="16"/>
              <w:lang w:val="nl-NL"/>
            </w:rPr>
            <w:t>29 SEP 2015</w:t>
          </w:r>
        </w:p>
      </w:tc>
    </w:tr>
  </w:tbl>
  <w:p w14:paraId="4AF667A6" w14:textId="77777777" w:rsidR="00AF77BE" w:rsidRPr="00055468" w:rsidRDefault="00AF77BE" w:rsidP="000726AB">
    <w:pPr>
      <w:pStyle w:val="Header"/>
      <w:tabs>
        <w:tab w:val="left" w:pos="3420"/>
        <w:tab w:val="center" w:pos="3780"/>
        <w:tab w:val="right" w:pos="9180"/>
      </w:tabs>
      <w:spacing w:before="60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F4FA1"/>
    <w:multiLevelType w:val="multilevel"/>
    <w:tmpl w:val="6950B6CC"/>
    <w:lvl w:ilvl="0">
      <w:start w:val="1"/>
      <w:numFmt w:val="decimal"/>
      <w:pStyle w:val="Level1"/>
      <w:lvlText w:val="%1."/>
      <w:lvlJc w:val="left"/>
      <w:pPr>
        <w:tabs>
          <w:tab w:val="num" w:pos="432"/>
        </w:tabs>
        <w:ind w:left="454" w:hanging="454"/>
      </w:pPr>
      <w:rPr>
        <w:rFonts w:ascii="Arial" w:hAnsi="Arial" w:hint="default"/>
        <w:b/>
        <w:i w:val="0"/>
        <w:sz w:val="26"/>
        <w:szCs w:val="26"/>
      </w:rPr>
    </w:lvl>
    <w:lvl w:ilvl="1">
      <w:start w:val="1"/>
      <w:numFmt w:val="decimal"/>
      <w:pStyle w:val="Level2"/>
      <w:suff w:val="space"/>
      <w:lvlText w:val="%1.%2."/>
      <w:lvlJc w:val="left"/>
      <w:pPr>
        <w:ind w:left="964" w:hanging="510"/>
      </w:pPr>
      <w:rPr>
        <w:rFonts w:hint="default"/>
        <w:b w:val="0"/>
        <w:i w:val="0"/>
        <w:sz w:val="22"/>
        <w:szCs w:val="26"/>
      </w:rPr>
    </w:lvl>
    <w:lvl w:ilvl="2">
      <w:start w:val="1"/>
      <w:numFmt w:val="decimal"/>
      <w:pStyle w:val="Level3"/>
      <w:suff w:val="space"/>
      <w:lvlText w:val="%1.%2.%3."/>
      <w:lvlJc w:val="left"/>
      <w:pPr>
        <w:ind w:left="1874" w:hanging="794"/>
      </w:pPr>
      <w:rPr>
        <w:rFonts w:hint="default"/>
      </w:rPr>
    </w:lvl>
    <w:lvl w:ilvl="3">
      <w:start w:val="1"/>
      <w:numFmt w:val="decimal"/>
      <w:pStyle w:val="Level4"/>
      <w:suff w:val="space"/>
      <w:lvlText w:val="%1.%2.%3.%4."/>
      <w:lvlJc w:val="left"/>
      <w:pPr>
        <w:ind w:left="2325" w:hanging="73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3345" w:hanging="1077"/>
      </w:pPr>
      <w:rPr>
        <w:rFonts w:hint="default"/>
        <w:sz w:val="22"/>
        <w:szCs w:val="22"/>
      </w:rPr>
    </w:lvl>
    <w:lvl w:ilvl="5">
      <w:start w:val="1"/>
      <w:numFmt w:val="decimal"/>
      <w:suff w:val="space"/>
      <w:lvlText w:val="%1.%2.%3.%4.%5.%6."/>
      <w:lvlJc w:val="left"/>
      <w:pPr>
        <w:ind w:left="3742" w:hanging="119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479" w:hanging="1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933" w:hanging="153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387" w:hanging="17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AB"/>
    <w:rsid w:val="00021965"/>
    <w:rsid w:val="00037CB3"/>
    <w:rsid w:val="000643E8"/>
    <w:rsid w:val="000726AB"/>
    <w:rsid w:val="00073B61"/>
    <w:rsid w:val="000D263B"/>
    <w:rsid w:val="00123204"/>
    <w:rsid w:val="00151E99"/>
    <w:rsid w:val="00182AAB"/>
    <w:rsid w:val="001A7CFB"/>
    <w:rsid w:val="001B5F83"/>
    <w:rsid w:val="0021104B"/>
    <w:rsid w:val="002448AE"/>
    <w:rsid w:val="002518FC"/>
    <w:rsid w:val="002C1EE0"/>
    <w:rsid w:val="002D1FF4"/>
    <w:rsid w:val="002E1923"/>
    <w:rsid w:val="00324424"/>
    <w:rsid w:val="00327100"/>
    <w:rsid w:val="003459F9"/>
    <w:rsid w:val="00371EE2"/>
    <w:rsid w:val="0039771D"/>
    <w:rsid w:val="003D46A8"/>
    <w:rsid w:val="00441D36"/>
    <w:rsid w:val="00485F04"/>
    <w:rsid w:val="004E4D89"/>
    <w:rsid w:val="004E5CCF"/>
    <w:rsid w:val="005151B9"/>
    <w:rsid w:val="00547237"/>
    <w:rsid w:val="00557A70"/>
    <w:rsid w:val="005878B3"/>
    <w:rsid w:val="005F3D4A"/>
    <w:rsid w:val="00604BE6"/>
    <w:rsid w:val="0061028E"/>
    <w:rsid w:val="006120EB"/>
    <w:rsid w:val="00613599"/>
    <w:rsid w:val="00614588"/>
    <w:rsid w:val="00627139"/>
    <w:rsid w:val="00650192"/>
    <w:rsid w:val="006D1AED"/>
    <w:rsid w:val="006F4D08"/>
    <w:rsid w:val="006F5471"/>
    <w:rsid w:val="0075140C"/>
    <w:rsid w:val="0077480D"/>
    <w:rsid w:val="007E1423"/>
    <w:rsid w:val="00857BC5"/>
    <w:rsid w:val="00883512"/>
    <w:rsid w:val="008A379B"/>
    <w:rsid w:val="008C660D"/>
    <w:rsid w:val="008E1875"/>
    <w:rsid w:val="00945228"/>
    <w:rsid w:val="00964D9C"/>
    <w:rsid w:val="009975B5"/>
    <w:rsid w:val="009B0CC8"/>
    <w:rsid w:val="009C24C3"/>
    <w:rsid w:val="00AF58B3"/>
    <w:rsid w:val="00AF77BE"/>
    <w:rsid w:val="00B4308C"/>
    <w:rsid w:val="00B55479"/>
    <w:rsid w:val="00B67A53"/>
    <w:rsid w:val="00B85890"/>
    <w:rsid w:val="00B968A7"/>
    <w:rsid w:val="00BE1CAE"/>
    <w:rsid w:val="00BE7DD1"/>
    <w:rsid w:val="00C17270"/>
    <w:rsid w:val="00C460CC"/>
    <w:rsid w:val="00C5193B"/>
    <w:rsid w:val="00C570D8"/>
    <w:rsid w:val="00D20B77"/>
    <w:rsid w:val="00D36A1D"/>
    <w:rsid w:val="00D40C79"/>
    <w:rsid w:val="00D46D3B"/>
    <w:rsid w:val="00DA31D8"/>
    <w:rsid w:val="00DB254A"/>
    <w:rsid w:val="00DD7A97"/>
    <w:rsid w:val="00E1018B"/>
    <w:rsid w:val="00E24BB4"/>
    <w:rsid w:val="00E352E3"/>
    <w:rsid w:val="00E55511"/>
    <w:rsid w:val="00E82B87"/>
    <w:rsid w:val="00E904FD"/>
    <w:rsid w:val="00E9139E"/>
    <w:rsid w:val="00E9778A"/>
    <w:rsid w:val="00F36399"/>
    <w:rsid w:val="00F4286F"/>
    <w:rsid w:val="00F9389C"/>
    <w:rsid w:val="00F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4DE6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878B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37CB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5878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878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7C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37C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7CB3"/>
  </w:style>
  <w:style w:type="paragraph" w:styleId="BalloonText">
    <w:name w:val="Balloon Text"/>
    <w:basedOn w:val="Normal"/>
    <w:semiHidden/>
    <w:rsid w:val="0065019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878B3"/>
    <w:pPr>
      <w:jc w:val="center"/>
    </w:pPr>
    <w:rPr>
      <w:b/>
      <w:bCs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2442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120EB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7CFB"/>
    <w:rPr>
      <w:color w:val="808080"/>
    </w:rPr>
  </w:style>
  <w:style w:type="paragraph" w:customStyle="1" w:styleId="Level1">
    <w:name w:val="Level 1"/>
    <w:basedOn w:val="Normal"/>
    <w:rsid w:val="00073B61"/>
    <w:pPr>
      <w:numPr>
        <w:numId w:val="1"/>
      </w:numPr>
      <w:spacing w:before="600" w:after="240"/>
    </w:pPr>
    <w:rPr>
      <w:rFonts w:ascii="Arial" w:hAnsi="Arial" w:cs="Arial"/>
      <w:b/>
      <w:sz w:val="26"/>
      <w:szCs w:val="22"/>
    </w:rPr>
  </w:style>
  <w:style w:type="paragraph" w:customStyle="1" w:styleId="Level2">
    <w:name w:val="Level 2"/>
    <w:basedOn w:val="Normal"/>
    <w:rsid w:val="00073B61"/>
    <w:pPr>
      <w:numPr>
        <w:ilvl w:val="1"/>
        <w:numId w:val="1"/>
      </w:numPr>
      <w:spacing w:before="180" w:after="120"/>
    </w:pPr>
    <w:rPr>
      <w:rFonts w:ascii="Arial" w:hAnsi="Arial" w:cs="Arial"/>
      <w:szCs w:val="22"/>
    </w:rPr>
  </w:style>
  <w:style w:type="paragraph" w:customStyle="1" w:styleId="Level3">
    <w:name w:val="Level 3"/>
    <w:basedOn w:val="Normal"/>
    <w:rsid w:val="00073B61"/>
    <w:pPr>
      <w:numPr>
        <w:ilvl w:val="2"/>
        <w:numId w:val="1"/>
      </w:numPr>
      <w:spacing w:before="120" w:after="120"/>
    </w:pPr>
    <w:rPr>
      <w:rFonts w:ascii="Arial" w:hAnsi="Arial" w:cs="Arial"/>
      <w:szCs w:val="22"/>
    </w:rPr>
  </w:style>
  <w:style w:type="paragraph" w:customStyle="1" w:styleId="Level4">
    <w:name w:val="Level 4"/>
    <w:basedOn w:val="Normal"/>
    <w:rsid w:val="00073B61"/>
    <w:pPr>
      <w:numPr>
        <w:ilvl w:val="3"/>
        <w:numId w:val="1"/>
      </w:numPr>
      <w:spacing w:before="120" w:after="120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gaines\Desktop\CO_FW4_02Bv01_Site%20Visit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105F748DA9FA4A9F7E4953A630CB82" ma:contentTypeVersion="" ma:contentTypeDescription="Create a new document." ma:contentTypeScope="" ma:versionID="94fc3a1989310efba9dd7d9c52b933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621EA-5381-4103-9494-0A55CCFE5B8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1199606-9CCF-4BEC-B23F-9234C1E8F4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244AC-D316-4716-B1E8-E6E7702B4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324494-C7C8-A74D-9036-C57082BF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Settings\mgaines\Desktop\CO_FW4_02Bv01_Site Visit Log.dotx</Template>
  <TotalTime>1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Sponsor: ____________________________</vt:lpstr>
    </vt:vector>
  </TitlesOfParts>
  <Company>INC Research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Sponsor: ____________________________</dc:title>
  <dc:creator>MGaines</dc:creator>
  <cp:lastModifiedBy>Ryan Hendricks</cp:lastModifiedBy>
  <cp:revision>3</cp:revision>
  <cp:lastPrinted>2011-07-21T17:27:00Z</cp:lastPrinted>
  <dcterms:created xsi:type="dcterms:W3CDTF">2016-09-15T16:27:00Z</dcterms:created>
  <dcterms:modified xsi:type="dcterms:W3CDTF">2017-09-25T15:29:00Z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-221686880</vt:i4>
  </property>
  <property fmtid="{D5CDD505-2E9C-101B-9397-08002B2CF9AE}" pid="3" name="_NewReviewCycle">
    <vt:lpwstr/>
  </property>
  <property fmtid="{D5CDD505-2E9C-101B-9397-08002B2CF9AE}" pid="4" name="_EmailSubject">
    <vt:lpwstr>Fax Received and Printing Update</vt:lpwstr>
  </property>
  <property fmtid="{D5CDD505-2E9C-101B-9397-08002B2CF9AE}" pid="5" name="_AuthorEmail">
    <vt:lpwstr>hani.georgy@incresearch.com</vt:lpwstr>
  </property>
  <property fmtid="{D5CDD505-2E9C-101B-9397-08002B2CF9AE}" pid="6" name="_AuthorEmailDisplayName">
    <vt:lpwstr>Georgy, Hani</vt:lpwstr>
  </property>
  <property fmtid="{D5CDD505-2E9C-101B-9397-08002B2CF9AE}" pid="7" name="_PreviousAdHocReviewCycleID">
    <vt:i4>1554636573</vt:i4>
  </property>
  <property fmtid="{D5CDD505-2E9C-101B-9397-08002B2CF9AE}" pid="8" name="ContentTypeId">
    <vt:lpwstr>0x01010055105F748DA9FA4A9F7E4953A630CB82</vt:lpwstr>
  </property>
</Properties>
</file>